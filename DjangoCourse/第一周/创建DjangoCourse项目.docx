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创建DjangoCourse项目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Django框架：pip install Django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进入创建的文件夹: cd C:\Users\Administrator\Desktop\DjangoCourse\第一周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创建项目:django-admin startproject 项目名称(project)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进入项目: cd 项目名称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创建app应用: python manago.py startapp 应用名称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142105"/>
            <wp:effectExtent l="0" t="0" r="3175" b="10795"/>
            <wp:docPr id="1" name="图片 1" descr="BES(B$V_}@]OP_7T@4`MI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S(B$V_}@]OP_7T@4`MI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最后运行项目: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05750" cy="6477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3C6D"/>
    <w:multiLevelType w:val="singleLevel"/>
    <w:tmpl w:val="597F3C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F6938"/>
    <w:rsid w:val="23EF5521"/>
    <w:rsid w:val="6D535020"/>
    <w:rsid w:val="7E8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2018-10-16T11:55:00Z</dcterms:created>
  <dc:creator>Administrator</dc:creator>
  <cp:lastModifiedBy>Administrator</cp:lastModifiedBy>
  <dcterms:modified xsi:type="dcterms:W3CDTF">2018-10-16T12:18:57Z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